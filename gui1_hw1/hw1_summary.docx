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2FF48" w14:textId="0C137D55" w:rsidR="00F9444C" w:rsidRDefault="001E427B">
      <w:pPr>
        <w:pStyle w:val="NoSpacing"/>
      </w:pPr>
      <w:r>
        <w:t>Derrick Lor</w:t>
      </w:r>
    </w:p>
    <w:p w14:paraId="5BF8462B" w14:textId="4E14DCA9" w:rsidR="00E614DD" w:rsidRDefault="001E427B">
      <w:pPr>
        <w:pStyle w:val="NoSpacing"/>
      </w:pPr>
      <w:proofErr w:type="spellStart"/>
      <w:r>
        <w:t>Wenjin</w:t>
      </w:r>
      <w:proofErr w:type="spellEnd"/>
      <w:r>
        <w:t xml:space="preserve"> Zhou</w:t>
      </w:r>
    </w:p>
    <w:p w14:paraId="5EA8D7BB" w14:textId="200170D4" w:rsidR="00E614DD" w:rsidRDefault="001E427B">
      <w:pPr>
        <w:pStyle w:val="NoSpacing"/>
      </w:pPr>
      <w:r>
        <w:t xml:space="preserve">GUI </w:t>
      </w:r>
      <w:proofErr w:type="gramStart"/>
      <w:r>
        <w:t>Programming</w:t>
      </w:r>
      <w:proofErr w:type="gramEnd"/>
      <w:r>
        <w:t xml:space="preserve"> I</w:t>
      </w:r>
    </w:p>
    <w:p w14:paraId="0E69014B" w14:textId="03C6C38D" w:rsidR="00E614DD" w:rsidRDefault="001E427B">
      <w:pPr>
        <w:pStyle w:val="NoSpacing"/>
      </w:pPr>
      <w:r>
        <w:t>15 September 2021</w:t>
      </w:r>
    </w:p>
    <w:p w14:paraId="6D636459" w14:textId="556B68C4" w:rsidR="00E614DD" w:rsidRDefault="001E427B">
      <w:pPr>
        <w:pStyle w:val="Title"/>
      </w:pPr>
      <w:r>
        <w:t>Article Summary</w:t>
      </w:r>
    </w:p>
    <w:p w14:paraId="149F0697" w14:textId="35844F2D" w:rsidR="001E427B" w:rsidRDefault="001E427B" w:rsidP="001E427B">
      <w:r>
        <w:t xml:space="preserve">The web developer roadmap for 2021 outlines the ideas, terms and software needed for frontend and backend developers to fully become a full stack developer. Frontend developing involves the user side of interacting with the software. This includes writing </w:t>
      </w:r>
      <w:r w:rsidR="00A006C3">
        <w:t>HTML</w:t>
      </w:r>
      <w:r>
        <w:t xml:space="preserve"> to format the information, </w:t>
      </w:r>
      <w:r w:rsidR="00A006C3">
        <w:t>CSS</w:t>
      </w:r>
      <w:r>
        <w:t xml:space="preserve"> to style the information to make it look good. Picking a framework to build off the system architecture of your </w:t>
      </w:r>
      <w:r w:rsidR="00A006C3">
        <w:t xml:space="preserve">software and finally implementing JavaScript to make your application functional. Backend developing delves into the gritty details behind the scenes to make the application function. This includes programming languages such as Java, PHP, C++ then storing all the data into databases using a querying language like MySQL. Using </w:t>
      </w:r>
      <w:r w:rsidR="00345287">
        <w:t>APIs</w:t>
      </w:r>
      <w:r w:rsidR="00A006C3">
        <w:t xml:space="preserve"> to connect your app with other apps</w:t>
      </w:r>
    </w:p>
    <w:p w14:paraId="68A9E412" w14:textId="7FC0716A" w:rsidR="00A006C3" w:rsidRDefault="00A006C3" w:rsidP="001E427B">
      <w:r>
        <w:t xml:space="preserve">Having a good fundamental basis of algorithms and data structures are essential to every engineer. Using the most efficient algorithm to speed computation, using the best data structure to represent large sets, and learning the trade-offs of </w:t>
      </w:r>
      <w:r w:rsidR="00345287">
        <w:t>when to use a particular structure.</w:t>
      </w:r>
    </w:p>
    <w:p w14:paraId="60BE865B" w14:textId="09F970A5" w:rsidR="00B774DC" w:rsidRDefault="00345287" w:rsidP="001E427B">
      <w:r>
        <w:t xml:space="preserve">Version control is one of the biggest concepts of making large projects streamline. Git allows developer teams to easily add, delete, and revise each other’s code without having to manage each file one by one. Everyone works on the latest version, and everyone can </w:t>
      </w:r>
      <w:r w:rsidR="00B774DC">
        <w:t>work</w:t>
      </w:r>
      <w:r>
        <w:t xml:space="preserve"> independently from one another without breaking each other’s code.</w:t>
      </w:r>
    </w:p>
    <w:p w14:paraId="14939986" w14:textId="77777777" w:rsidR="00B774DC" w:rsidRDefault="00B774DC">
      <w:pPr>
        <w:suppressAutoHyphens w:val="0"/>
      </w:pPr>
      <w:r>
        <w:br w:type="page"/>
      </w:r>
    </w:p>
    <w:p w14:paraId="43366AE8" w14:textId="65C0C351" w:rsidR="00345287" w:rsidRDefault="00B774DC" w:rsidP="00B774DC">
      <w:pPr>
        <w:jc w:val="center"/>
      </w:pPr>
      <w:r>
        <w:lastRenderedPageBreak/>
        <w:t>Resources</w:t>
      </w:r>
    </w:p>
    <w:p w14:paraId="58B467C7" w14:textId="1EDE4C70" w:rsidR="00B774DC" w:rsidRDefault="00B774DC" w:rsidP="001E427B">
      <w:hyperlink r:id="rId8" w:history="1">
        <w:r w:rsidRPr="003B34F4">
          <w:rPr>
            <w:rStyle w:val="Hyperlink"/>
          </w:rPr>
          <w:t>https://github.com/kamranahmedse/developer-roadmap</w:t>
        </w:r>
      </w:hyperlink>
    </w:p>
    <w:p w14:paraId="06B992A4" w14:textId="4F93AA35" w:rsidR="00B774DC" w:rsidRPr="001E427B" w:rsidRDefault="00B774DC" w:rsidP="00B774DC">
      <w:r w:rsidRPr="00B774DC">
        <w:t>https://medium.com/coderbyte/a-guide-to-becoming-a-full-stack-developer-in-2017-5c3c08a1600c</w:t>
      </w:r>
    </w:p>
    <w:sectPr w:rsidR="00B774DC" w:rsidRPr="001E427B">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54409" w14:textId="77777777" w:rsidR="00E73E10" w:rsidRDefault="00E73E10">
      <w:pPr>
        <w:spacing w:line="240" w:lineRule="auto"/>
      </w:pPr>
      <w:r>
        <w:separator/>
      </w:r>
    </w:p>
  </w:endnote>
  <w:endnote w:type="continuationSeparator" w:id="0">
    <w:p w14:paraId="7A74CA76" w14:textId="77777777" w:rsidR="00E73E10" w:rsidRDefault="00E73E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91FED" w14:textId="77777777" w:rsidR="00E73E10" w:rsidRDefault="00E73E10">
      <w:pPr>
        <w:spacing w:line="240" w:lineRule="auto"/>
      </w:pPr>
      <w:r>
        <w:separator/>
      </w:r>
    </w:p>
  </w:footnote>
  <w:footnote w:type="continuationSeparator" w:id="0">
    <w:p w14:paraId="7F37652E" w14:textId="77777777" w:rsidR="00E73E10" w:rsidRDefault="00E73E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A8BC1" w14:textId="28CC309E" w:rsidR="00E614DD" w:rsidRDefault="00B774DC">
    <w:pPr>
      <w:pStyle w:val="Header"/>
    </w:pPr>
    <w:r>
      <w:t>Lor</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5C36E" w14:textId="490ABDC2" w:rsidR="00E614DD" w:rsidRDefault="001E427B">
    <w:pPr>
      <w:pStyle w:val="Header"/>
    </w:pPr>
    <w:r>
      <w:t>Lor</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117"/>
    <w:rsid w:val="00040CBB"/>
    <w:rsid w:val="000B78C8"/>
    <w:rsid w:val="001463B2"/>
    <w:rsid w:val="001E427B"/>
    <w:rsid w:val="001F62C0"/>
    <w:rsid w:val="00245E02"/>
    <w:rsid w:val="00345287"/>
    <w:rsid w:val="00353B66"/>
    <w:rsid w:val="004A2675"/>
    <w:rsid w:val="004F7139"/>
    <w:rsid w:val="00691EC1"/>
    <w:rsid w:val="007C53FB"/>
    <w:rsid w:val="008B7D18"/>
    <w:rsid w:val="008F1F97"/>
    <w:rsid w:val="008F4052"/>
    <w:rsid w:val="009D4EB3"/>
    <w:rsid w:val="00A006C3"/>
    <w:rsid w:val="00A33117"/>
    <w:rsid w:val="00B13D1B"/>
    <w:rsid w:val="00B774DC"/>
    <w:rsid w:val="00B818DF"/>
    <w:rsid w:val="00D52117"/>
    <w:rsid w:val="00DB0D39"/>
    <w:rsid w:val="00E14005"/>
    <w:rsid w:val="00E614DD"/>
    <w:rsid w:val="00E73E10"/>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9233B"/>
  <w15:chartTrackingRefBased/>
  <w15:docId w15:val="{17E70D02-969A-4FE9-9610-FFDEE691E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Hyperlink">
    <w:name w:val="Hyperlink"/>
    <w:basedOn w:val="DefaultParagraphFont"/>
    <w:uiPriority w:val="99"/>
    <w:unhideWhenUsed/>
    <w:rsid w:val="00B774DC"/>
    <w:rPr>
      <w:color w:val="5F5F5F" w:themeColor="hyperlink"/>
      <w:u w:val="single"/>
    </w:rPr>
  </w:style>
  <w:style w:type="character" w:styleId="UnresolvedMention">
    <w:name w:val="Unresolved Mention"/>
    <w:basedOn w:val="DefaultParagraphFont"/>
    <w:uiPriority w:val="99"/>
    <w:semiHidden/>
    <w:unhideWhenUsed/>
    <w:rsid w:val="00B774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mranahmedse/developer-roadma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rrick\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29</TotalTime>
  <Pages>2</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Lor</dc:creator>
  <cp:keywords/>
  <dc:description/>
  <cp:lastModifiedBy>Lor, Derrick</cp:lastModifiedBy>
  <cp:revision>3</cp:revision>
  <dcterms:created xsi:type="dcterms:W3CDTF">2021-09-15T23:17:00Z</dcterms:created>
  <dcterms:modified xsi:type="dcterms:W3CDTF">2021-09-15T23:46:00Z</dcterms:modified>
  <cp:version/>
</cp:coreProperties>
</file>